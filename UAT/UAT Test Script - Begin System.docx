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E44C1" w:rsidP="004E44C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Begin System</w:t>
            </w:r>
            <w:r w:rsidR="00815747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1574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15747" w:rsidP="004E44C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When a member </w:t>
            </w:r>
            <w:r w:rsidR="00FF6295">
              <w:rPr>
                <w:color w:val="0000FF"/>
                <w:sz w:val="24"/>
                <w:szCs w:val="24"/>
              </w:rPr>
              <w:t xml:space="preserve">wants to borrow </w:t>
            </w:r>
            <w:r>
              <w:rPr>
                <w:color w:val="0000FF"/>
                <w:sz w:val="24"/>
                <w:szCs w:val="24"/>
              </w:rPr>
              <w:t>a book</w:t>
            </w:r>
            <w:r w:rsidR="004E44C1">
              <w:rPr>
                <w:color w:val="0000FF"/>
                <w:sz w:val="24"/>
                <w:szCs w:val="24"/>
              </w:rPr>
              <w:t xml:space="preserve"> he/she will be able to initialize the system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FF629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GUI interface is</w:t>
            </w:r>
            <w:r w:rsidR="001447EB">
              <w:rPr>
                <w:color w:val="0000FF"/>
                <w:sz w:val="24"/>
                <w:szCs w:val="24"/>
              </w:rPr>
              <w:t xml:space="preserve"> displayed </w:t>
            </w:r>
          </w:p>
          <w:p w:rsidR="001447EB" w:rsidRPr="00A11301" w:rsidRDefault="001447E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is on the Main Menu with “Bor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 xml:space="preserve">row Books” button available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47EB" w:rsidP="001447E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“Swipe card” button display and reader is enabled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447E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447E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the “Borrow book” button</w:t>
            </w:r>
          </w:p>
        </w:tc>
        <w:tc>
          <w:tcPr>
            <w:tcW w:w="5596" w:type="dxa"/>
          </w:tcPr>
          <w:p w:rsidR="00DF1585" w:rsidRDefault="00FF629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message comes up in the display: “Swipe card please” and within the card scanner the </w:t>
            </w:r>
            <w:r w:rsidR="001447EB">
              <w:rPr>
                <w:sz w:val="24"/>
              </w:rPr>
              <w:t xml:space="preserve">“Swipe Card” button displayed and reader has been enabled </w:t>
            </w:r>
          </w:p>
        </w:tc>
        <w:tc>
          <w:tcPr>
            <w:tcW w:w="714" w:type="dxa"/>
          </w:tcPr>
          <w:p w:rsidR="00DF1585" w:rsidRDefault="001447EB" w:rsidP="0093488F">
            <w:pPr>
              <w:pStyle w:val="RowHeadings"/>
              <w:spacing w:before="80" w:after="80"/>
              <w:jc w:val="center"/>
            </w:pPr>
            <w:r>
              <w:rPr>
                <w:rFonts w:cs="Arial"/>
              </w:rPr>
              <w:t>×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8E6" w:rsidRDefault="00CA78E6">
      <w:r>
        <w:separator/>
      </w:r>
    </w:p>
  </w:endnote>
  <w:endnote w:type="continuationSeparator" w:id="0">
    <w:p w:rsidR="00CA78E6" w:rsidRDefault="00CA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629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629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8E6" w:rsidRDefault="00CA78E6">
      <w:r>
        <w:separator/>
      </w:r>
    </w:p>
  </w:footnote>
  <w:footnote w:type="continuationSeparator" w:id="0">
    <w:p w:rsidR="00CA78E6" w:rsidRDefault="00CA7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1447EB">
            <w:t xml:space="preserve"> &lt;Borrow Books&gt;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447EB" w:rsidP="00B71A35">
          <w:r>
            <w:t>&lt;Begin System</w:t>
          </w:r>
          <w:r w:rsidR="00A37650">
            <w:t>&gt;</w:t>
          </w:r>
        </w:p>
      </w:tc>
      <w:tc>
        <w:tcPr>
          <w:tcW w:w="3179" w:type="dxa"/>
        </w:tcPr>
        <w:p w:rsidR="00A37650" w:rsidRDefault="001447EB" w:rsidP="00B71A35">
          <w:r>
            <w:t xml:space="preserve">  </w:t>
          </w:r>
          <w:r w:rsidR="00FF6295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7E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2E78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44C1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5F793A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1CA"/>
    <w:rsid w:val="00815747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78E6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CEE502-FD5C-448D-BA6D-84E60F52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9C69-BA64-4C7B-AC99-01F5B823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4</cp:revision>
  <cp:lastPrinted>2003-10-05T22:49:00Z</cp:lastPrinted>
  <dcterms:created xsi:type="dcterms:W3CDTF">2015-10-04T07:25:00Z</dcterms:created>
  <dcterms:modified xsi:type="dcterms:W3CDTF">2015-10-05T01:36:00Z</dcterms:modified>
</cp:coreProperties>
</file>