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A2C0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Amount owning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CA2C07" w:rsidP="00CA2C0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7E4A2E" w:rsidP="007E4A2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This</w:t>
            </w:r>
            <w:r w:rsidR="00CA2C07">
              <w:rPr>
                <w:color w:val="0000FF"/>
                <w:sz w:val="24"/>
                <w:szCs w:val="24"/>
              </w:rPr>
              <w:t xml:space="preserve"> user will not be able to </w:t>
            </w:r>
            <w:r>
              <w:rPr>
                <w:color w:val="0000FF"/>
                <w:sz w:val="24"/>
                <w:szCs w:val="24"/>
              </w:rPr>
              <w:t>borrow any books due to a fine being owed of $10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A2C07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sitting on the Main menu screen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4A2E" w:rsidRDefault="007E4A2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Error message displayed, in borrowing restrictions. No other action is able to be completed until fines have been paid.</w:t>
            </w:r>
          </w:p>
          <w:p w:rsidR="00CA2C07" w:rsidRPr="00A11301" w:rsidRDefault="00CA2C0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Force to the Main Menu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CA2C07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3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CA2C07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the “Main Menu” button</w:t>
            </w:r>
          </w:p>
        </w:tc>
        <w:tc>
          <w:tcPr>
            <w:tcW w:w="5596" w:type="dxa"/>
          </w:tcPr>
          <w:p w:rsidR="00DF1585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CA2C07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card reader is active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A2C07" w:rsidP="007E4A2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</w:t>
            </w:r>
            <w:r w:rsidR="007E4A2E">
              <w:rPr>
                <w:sz w:val="24"/>
              </w:rPr>
              <w:t xml:space="preserve"> the member id</w:t>
            </w:r>
            <w:r>
              <w:rPr>
                <w:sz w:val="24"/>
              </w:rPr>
              <w:t xml:space="preserve"> “3” and clicks on “Swipe card” button</w:t>
            </w:r>
          </w:p>
        </w:tc>
        <w:tc>
          <w:tcPr>
            <w:tcW w:w="5596" w:type="dxa"/>
          </w:tcPr>
          <w:p w:rsidR="00DF1585" w:rsidRDefault="007E4A2E" w:rsidP="007E4A2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</w:t>
            </w:r>
            <w:r w:rsidR="00CA2C07">
              <w:rPr>
                <w:sz w:val="24"/>
              </w:rPr>
              <w:t xml:space="preserve"> error “Member 3 cannot at this time”</w:t>
            </w:r>
            <w:r>
              <w:rPr>
                <w:sz w:val="24"/>
              </w:rPr>
              <w:t xml:space="preserve"> is displayed at the bottom of the display. As well as</w:t>
            </w:r>
            <w:r w:rsidR="00CA2C07">
              <w:rPr>
                <w:sz w:val="24"/>
              </w:rPr>
              <w:t xml:space="preserve"> beneath </w:t>
            </w:r>
            <w:r>
              <w:rPr>
                <w:sz w:val="24"/>
              </w:rPr>
              <w:t xml:space="preserve">the </w:t>
            </w:r>
            <w:r w:rsidR="00CA2C07">
              <w:rPr>
                <w:sz w:val="24"/>
              </w:rPr>
              <w:t>Borrowing Restrictions</w:t>
            </w:r>
            <w:r>
              <w:rPr>
                <w:sz w:val="24"/>
              </w:rPr>
              <w:t xml:space="preserve"> title, there is a message</w:t>
            </w:r>
            <w:r w:rsidR="00CA2C07">
              <w:rPr>
                <w:sz w:val="24"/>
              </w:rPr>
              <w:t xml:space="preserve"> stating “Borrower has exceeded fine limit. Amount owning: $10.00”</w:t>
            </w:r>
            <w:r w:rsidR="00CA2C07">
              <w:rPr>
                <w:sz w:val="24"/>
              </w:rPr>
              <w:br/>
              <w:t>Scan</w:t>
            </w:r>
            <w:r>
              <w:rPr>
                <w:sz w:val="24"/>
              </w:rPr>
              <w:t>ner</w:t>
            </w:r>
            <w:bookmarkStart w:id="0" w:name="_GoBack"/>
            <w:bookmarkEnd w:id="0"/>
            <w:r w:rsidR="00CA2C07">
              <w:rPr>
                <w:sz w:val="24"/>
              </w:rPr>
              <w:t xml:space="preserve"> and card reader are disable</w:t>
            </w:r>
            <w:r>
              <w:rPr>
                <w:sz w:val="24"/>
              </w:rPr>
              <w:t>d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A2C0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“Cancel” button</w:t>
            </w:r>
          </w:p>
        </w:tc>
        <w:tc>
          <w:tcPr>
            <w:tcW w:w="5596" w:type="dxa"/>
          </w:tcPr>
          <w:p w:rsidR="00DF1585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Main menu is displayed 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A6E" w:rsidRDefault="004D3A6E">
      <w:r>
        <w:separator/>
      </w:r>
    </w:p>
  </w:endnote>
  <w:endnote w:type="continuationSeparator" w:id="0">
    <w:p w:rsidR="004D3A6E" w:rsidRDefault="004D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4A2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E4A2E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A6E" w:rsidRDefault="004D3A6E">
      <w:r>
        <w:separator/>
      </w:r>
    </w:p>
  </w:footnote>
  <w:footnote w:type="continuationSeparator" w:id="0">
    <w:p w:rsidR="004D3A6E" w:rsidRDefault="004D3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CA2C07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A2C07" w:rsidP="00B71A35">
          <w:r>
            <w:t>&lt;Amount Owning</w:t>
          </w:r>
          <w:r w:rsidR="00A37650">
            <w:t>&gt;</w:t>
          </w:r>
        </w:p>
      </w:tc>
      <w:tc>
        <w:tcPr>
          <w:tcW w:w="3179" w:type="dxa"/>
        </w:tcPr>
        <w:p w:rsidR="00A37650" w:rsidRDefault="00CA2C07" w:rsidP="007E4A2E">
          <w:r>
            <w:t xml:space="preserve">  </w:t>
          </w:r>
          <w:r w:rsidR="007E4A2E">
            <w:t xml:space="preserve">Due </w:t>
          </w:r>
          <w:r>
            <w:t>Date:  &lt;0</w:t>
          </w:r>
          <w:r w:rsidR="007E4A2E">
            <w:t>5</w:t>
          </w:r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7CA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3A6E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4A2E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2C0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52AA57-4292-4D57-9E9A-D01F4045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Jason Mortlock</cp:lastModifiedBy>
  <cp:revision>4</cp:revision>
  <cp:lastPrinted>2003-10-05T22:49:00Z</cp:lastPrinted>
  <dcterms:created xsi:type="dcterms:W3CDTF">2015-10-04T09:27:00Z</dcterms:created>
  <dcterms:modified xsi:type="dcterms:W3CDTF">2015-10-05T01:34:00Z</dcterms:modified>
</cp:coreProperties>
</file>