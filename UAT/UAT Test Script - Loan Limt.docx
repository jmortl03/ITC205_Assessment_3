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105CA" w:rsidP="0075006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Loan Limit Reached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105C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105C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loan has reached its max of 5 books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105CA" w:rsidRPr="00A11301" w:rsidRDefault="00805F25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has already scanned and borrowed 5 books beforehand</w:t>
            </w:r>
            <w:r w:rsidR="005105CA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105CA" w:rsidRDefault="005105C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“Scanning” menu will  be displayed showing borrower’s details </w:t>
            </w:r>
          </w:p>
          <w:p w:rsidR="005105CA" w:rsidRPr="00A11301" w:rsidRDefault="005105C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Scanner is disable</w:t>
            </w:r>
            <w:r w:rsidR="00805F25">
              <w:rPr>
                <w:color w:val="0000FF"/>
                <w:sz w:val="24"/>
                <w:szCs w:val="24"/>
              </w:rPr>
              <w:t>d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DF5218">
              <w:rPr>
                <w:color w:val="0000FF"/>
                <w:sz w:val="24"/>
                <w:szCs w:val="24"/>
              </w:rPr>
              <w:br/>
              <w:t xml:space="preserve">Forced to land on the Main menu screen </w:t>
            </w:r>
            <w:r>
              <w:rPr>
                <w:color w:val="0000FF"/>
                <w:sz w:val="24"/>
                <w:szCs w:val="24"/>
              </w:rPr>
              <w:br/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F521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DF5218" w:rsidRDefault="00DF521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Member ID: 1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521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“Borrow books” button</w:t>
            </w:r>
          </w:p>
        </w:tc>
        <w:tc>
          <w:tcPr>
            <w:tcW w:w="5596" w:type="dxa"/>
          </w:tcPr>
          <w:p w:rsidR="00DF1585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“Card Reader” Menu is displayed </w:t>
            </w:r>
          </w:p>
          <w:p w:rsidR="00DF5218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Card reader active </w:t>
            </w:r>
          </w:p>
        </w:tc>
        <w:tc>
          <w:tcPr>
            <w:tcW w:w="714" w:type="dxa"/>
          </w:tcPr>
          <w:p w:rsidR="00DF1585" w:rsidRDefault="00DF521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521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“1” in “Enter Member Id” then clicks “Swipe Card” button</w:t>
            </w:r>
          </w:p>
        </w:tc>
        <w:tc>
          <w:tcPr>
            <w:tcW w:w="5596" w:type="dxa"/>
          </w:tcPr>
          <w:p w:rsidR="00DF1585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“Scanning” menu</w:t>
            </w:r>
            <w:r w:rsidR="00805F25">
              <w:rPr>
                <w:sz w:val="24"/>
              </w:rPr>
              <w:t xml:space="preserve"> displays</w:t>
            </w:r>
            <w:r>
              <w:rPr>
                <w:sz w:val="24"/>
              </w:rPr>
              <w:t xml:space="preserve"> “Member 1 cannot borrow at this time.” </w:t>
            </w:r>
            <w:r w:rsidR="00805F25">
              <w:rPr>
                <w:sz w:val="24"/>
              </w:rPr>
              <w:t>B</w:t>
            </w:r>
            <w:r>
              <w:rPr>
                <w:sz w:val="24"/>
              </w:rPr>
              <w:t>eneath “Borrowing Restrictions”</w:t>
            </w:r>
            <w:r w:rsidR="00805F25">
              <w:rPr>
                <w:sz w:val="24"/>
              </w:rPr>
              <w:t xml:space="preserve"> a message stating:</w:t>
            </w:r>
            <w:r>
              <w:rPr>
                <w:sz w:val="24"/>
              </w:rPr>
              <w:t xml:space="preserve"> “Borrower has reached maximum number of borrowed items”</w:t>
            </w:r>
          </w:p>
          <w:p w:rsidR="00DF5218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and Scan reader is disable</w:t>
            </w:r>
            <w:r w:rsidR="00805F25">
              <w:rPr>
                <w:sz w:val="24"/>
              </w:rPr>
              <w:t>d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521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521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on “Cancel”  button </w:t>
            </w:r>
          </w:p>
        </w:tc>
        <w:tc>
          <w:tcPr>
            <w:tcW w:w="5596" w:type="dxa"/>
          </w:tcPr>
          <w:p w:rsidR="00DF1585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Main Menu screen is displayed. </w:t>
            </w:r>
          </w:p>
        </w:tc>
        <w:tc>
          <w:tcPr>
            <w:tcW w:w="714" w:type="dxa"/>
          </w:tcPr>
          <w:p w:rsidR="00DF1585" w:rsidRDefault="00DF521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C3A" w:rsidRDefault="00973C3A">
      <w:r>
        <w:separator/>
      </w:r>
    </w:p>
  </w:endnote>
  <w:endnote w:type="continuationSeparator" w:id="0">
    <w:p w:rsidR="00973C3A" w:rsidRDefault="00973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5F2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05F25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C3A" w:rsidRDefault="00973C3A">
      <w:r>
        <w:separator/>
      </w:r>
    </w:p>
  </w:footnote>
  <w:footnote w:type="continuationSeparator" w:id="0">
    <w:p w:rsidR="00973C3A" w:rsidRDefault="00973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218" w:rsidRDefault="00DF52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5105CA">
            <w:t xml:space="preserve"> Borrow Book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105CA" w:rsidP="00B71A35">
          <w:r>
            <w:t>&lt;Loan Limit Reached</w:t>
          </w:r>
          <w:r w:rsidR="00A37650">
            <w:t>&gt;</w:t>
          </w:r>
        </w:p>
      </w:tc>
      <w:tc>
        <w:tcPr>
          <w:tcW w:w="3179" w:type="dxa"/>
        </w:tcPr>
        <w:p w:rsidR="00A37650" w:rsidRDefault="00DF5218" w:rsidP="0075006B">
          <w:r>
            <w:t xml:space="preserve">  </w:t>
          </w:r>
          <w:r w:rsidR="0075006B">
            <w:t xml:space="preserve">Due </w:t>
          </w:r>
          <w:r>
            <w:t>Date:  &lt;0</w:t>
          </w:r>
          <w:r w:rsidR="0075006B">
            <w:t>5</w:t>
          </w:r>
          <w:r>
            <w:t>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218" w:rsidRDefault="00DF52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5CA"/>
    <w:rsid w:val="00520EF0"/>
    <w:rsid w:val="00531B5A"/>
    <w:rsid w:val="00536681"/>
    <w:rsid w:val="00553DAD"/>
    <w:rsid w:val="005706E3"/>
    <w:rsid w:val="00572CE5"/>
    <w:rsid w:val="00576454"/>
    <w:rsid w:val="005B48A6"/>
    <w:rsid w:val="005B5FD2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006B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05F25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73C3A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5218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1C37318-685C-423F-B46E-E1E3A1B8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Jason Mortlock</cp:lastModifiedBy>
  <cp:revision>1</cp:revision>
  <cp:lastPrinted>2003-10-05T22:49:00Z</cp:lastPrinted>
  <dcterms:created xsi:type="dcterms:W3CDTF">2015-10-04T09:20:00Z</dcterms:created>
  <dcterms:modified xsi:type="dcterms:W3CDTF">2015-10-05T01:44:00Z</dcterms:modified>
</cp:coreProperties>
</file>