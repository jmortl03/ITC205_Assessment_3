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047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Swipe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047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047F5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An existing member swipes their card of the system to display their current information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047F5" w:rsidP="004A6E8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</w:t>
            </w:r>
            <w:r w:rsidR="004A6E82">
              <w:rPr>
                <w:color w:val="0000FF"/>
                <w:sz w:val="24"/>
                <w:szCs w:val="24"/>
              </w:rPr>
              <w:t xml:space="preserve">is </w:t>
            </w:r>
            <w:r>
              <w:rPr>
                <w:color w:val="0000FF"/>
                <w:sz w:val="24"/>
                <w:szCs w:val="24"/>
              </w:rPr>
              <w:t xml:space="preserve">on the “Swipe Card” display screen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7F5" w:rsidRDefault="001047F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scan reader is enabled</w:t>
            </w:r>
          </w:p>
          <w:p w:rsidR="001047F5" w:rsidRPr="00A11301" w:rsidRDefault="001047F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“Scanning” screen displayed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7F5" w:rsidRDefault="001047F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E303EF" w:rsidRDefault="001047F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 = 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A05D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047F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enters “1” in the “Enter Member Id:” text field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6A05D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047F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“Swipe Card” button </w:t>
            </w:r>
          </w:p>
        </w:tc>
        <w:tc>
          <w:tcPr>
            <w:tcW w:w="5596" w:type="dxa"/>
          </w:tcPr>
          <w:p w:rsidR="00DF1585" w:rsidRDefault="006A05D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“Scanning” display appears with the borrower details </w:t>
            </w:r>
          </w:p>
        </w:tc>
        <w:tc>
          <w:tcPr>
            <w:tcW w:w="714" w:type="dxa"/>
          </w:tcPr>
          <w:p w:rsidR="00DF1585" w:rsidRDefault="006A05D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5F" w:rsidRDefault="00D5065F">
      <w:r>
        <w:separator/>
      </w:r>
    </w:p>
  </w:endnote>
  <w:endnote w:type="continuationSeparator" w:id="0">
    <w:p w:rsidR="00D5065F" w:rsidRDefault="00D5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6E8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A6E8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5F" w:rsidRDefault="00D5065F">
      <w:r>
        <w:separator/>
      </w:r>
    </w:p>
  </w:footnote>
  <w:footnote w:type="continuationSeparator" w:id="0">
    <w:p w:rsidR="00D5065F" w:rsidRDefault="00D50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1047F5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047F5" w:rsidP="00B71A35">
          <w:r>
            <w:t>&lt;Swipe Card</w:t>
          </w:r>
          <w:r w:rsidR="00A37650">
            <w:t>&gt;</w:t>
          </w:r>
        </w:p>
      </w:tc>
      <w:tc>
        <w:tcPr>
          <w:tcW w:w="3179" w:type="dxa"/>
        </w:tcPr>
        <w:p w:rsidR="00A37650" w:rsidRDefault="001047F5" w:rsidP="00B71A35">
          <w:r>
            <w:t xml:space="preserve">  </w:t>
          </w:r>
          <w:r w:rsidR="004A6E82">
            <w:t>Due Date:  &lt;05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7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6E82"/>
    <w:rsid w:val="004A71EF"/>
    <w:rsid w:val="004D1C11"/>
    <w:rsid w:val="004E420D"/>
    <w:rsid w:val="004F4FB4"/>
    <w:rsid w:val="004F7B53"/>
    <w:rsid w:val="004F7C17"/>
    <w:rsid w:val="0050214F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5DB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5065F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AEDAD0-1C62-421C-AE6E-4357849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3</cp:revision>
  <cp:lastPrinted>2003-10-05T22:49:00Z</cp:lastPrinted>
  <dcterms:created xsi:type="dcterms:W3CDTF">2015-10-04T07:36:00Z</dcterms:created>
  <dcterms:modified xsi:type="dcterms:W3CDTF">2015-10-05T01:49:00Z</dcterms:modified>
</cp:coreProperties>
</file>