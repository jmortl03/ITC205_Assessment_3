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604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Completed Scan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604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604F" w:rsidP="000D4DA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completing the </w:t>
            </w:r>
            <w:r w:rsidR="000D4DAA">
              <w:rPr>
                <w:color w:val="0000FF"/>
                <w:sz w:val="24"/>
                <w:szCs w:val="24"/>
              </w:rPr>
              <w:t>loaning of a book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604F" w:rsidRDefault="0057604F" w:rsidP="005760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cannot have any overdue loans</w:t>
            </w:r>
          </w:p>
          <w:p w:rsidR="0057604F" w:rsidRPr="00A11301" w:rsidRDefault="0057604F" w:rsidP="005760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already scanned in books ready to be loan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604F" w:rsidRDefault="0057604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“Current Loan List” is displayed showing the book and borrower’s details.</w:t>
            </w:r>
          </w:p>
          <w:p w:rsidR="0057604F" w:rsidRPr="00A11301" w:rsidRDefault="0057604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scanner is disable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760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604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“Completed” button</w:t>
            </w:r>
          </w:p>
        </w:tc>
        <w:tc>
          <w:tcPr>
            <w:tcW w:w="5596" w:type="dxa"/>
          </w:tcPr>
          <w:p w:rsidR="00DF1585" w:rsidRDefault="0057604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“Current Loan List” is now displaying book information, borrower’s details and due date. The scanner is</w:t>
            </w:r>
            <w:r w:rsidR="000D4DAA">
              <w:rPr>
                <w:sz w:val="24"/>
              </w:rPr>
              <w:t xml:space="preserve"> also</w:t>
            </w:r>
            <w:r>
              <w:rPr>
                <w:sz w:val="24"/>
              </w:rPr>
              <w:t xml:space="preserve"> now disable</w:t>
            </w:r>
            <w:r w:rsidR="000D4DAA">
              <w:rPr>
                <w:sz w:val="24"/>
              </w:rPr>
              <w:t>d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57604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FA2" w:rsidRDefault="00DD4FA2">
      <w:r>
        <w:separator/>
      </w:r>
    </w:p>
  </w:endnote>
  <w:endnote w:type="continuationSeparator" w:id="0">
    <w:p w:rsidR="00DD4FA2" w:rsidRDefault="00D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4DA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4DA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FA2" w:rsidRDefault="00DD4FA2">
      <w:r>
        <w:separator/>
      </w:r>
    </w:p>
  </w:footnote>
  <w:footnote w:type="continuationSeparator" w:id="0">
    <w:p w:rsidR="00DD4FA2" w:rsidRDefault="00DD4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57604F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604F" w:rsidP="00B71A35">
          <w:r>
            <w:t>&lt;Completed Scan</w:t>
          </w:r>
          <w:r w:rsidR="00A37650">
            <w:t>&gt;</w:t>
          </w:r>
        </w:p>
      </w:tc>
      <w:tc>
        <w:tcPr>
          <w:tcW w:w="3179" w:type="dxa"/>
        </w:tcPr>
        <w:p w:rsidR="00A37650" w:rsidRDefault="0057604F" w:rsidP="00B71A35">
          <w:r>
            <w:t xml:space="preserve">  </w:t>
          </w:r>
          <w:r w:rsidR="000D4DAA">
            <w:t>Due Date:  &lt;05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4DAA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74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04F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4FA2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D5DDF5-6CDC-4A10-A8A8-1CF5F2E1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3</cp:revision>
  <cp:lastPrinted>2003-10-05T22:49:00Z</cp:lastPrinted>
  <dcterms:created xsi:type="dcterms:W3CDTF">2015-10-04T07:53:00Z</dcterms:created>
  <dcterms:modified xsi:type="dcterms:W3CDTF">2015-10-05T01:38:00Z</dcterms:modified>
</cp:coreProperties>
</file>